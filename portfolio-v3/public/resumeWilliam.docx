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3706744B" w14:textId="77777777" w:rsidTr="00174A87">
        <w:trPr>
          <w:trHeight w:hRule="exact" w:val="1944"/>
        </w:trPr>
        <w:tc>
          <w:tcPr>
            <w:tcW w:w="4896" w:type="dxa"/>
            <w:tcMar>
              <w:right w:w="144" w:type="dxa"/>
            </w:tcMar>
            <w:vAlign w:val="bottom"/>
          </w:tcPr>
          <w:p w14:paraId="08F8BA64" w14:textId="6545007E" w:rsidR="007A0F44" w:rsidRPr="00565B06" w:rsidRDefault="00326110" w:rsidP="00174A87">
            <w:pPr>
              <w:pStyle w:val="Title"/>
            </w:pPr>
            <w:r>
              <w:t>William</w:t>
            </w:r>
          </w:p>
          <w:p w14:paraId="49134314" w14:textId="5E64D450" w:rsidR="007A0F44" w:rsidRPr="00565B06" w:rsidRDefault="00326110" w:rsidP="00174A87">
            <w:pPr>
              <w:pStyle w:val="Subtitle"/>
            </w:pPr>
            <w:r>
              <w:t>Edwin</w:t>
            </w:r>
          </w:p>
        </w:tc>
        <w:tc>
          <w:tcPr>
            <w:tcW w:w="3744" w:type="dxa"/>
            <w:tcMar>
              <w:left w:w="144" w:type="dxa"/>
            </w:tcMar>
            <w:vAlign w:val="bottom"/>
          </w:tcPr>
          <w:p w14:paraId="03012B50" w14:textId="77777777" w:rsidR="007A0F44" w:rsidRDefault="006F2649" w:rsidP="00174A87">
            <w:pPr>
              <w:pStyle w:val="ContactInfo"/>
            </w:pPr>
            <w:sdt>
              <w:sdtPr>
                <w:alias w:val="Enter address:"/>
                <w:tag w:val="Enter address:"/>
                <w:id w:val="-989020281"/>
                <w:placeholder>
                  <w:docPart w:val="76F10D0B37864E92A847B7F85C5DBB05"/>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7A0F44" w:rsidRPr="009D0878">
                  <w:t>Address</w:t>
                </w:r>
              </w:sdtContent>
            </w:sdt>
            <w:r w:rsidR="007A0F44">
              <w:t xml:space="preserve">  </w:t>
            </w:r>
            <w:r w:rsidR="007A0F44" w:rsidRPr="009D0878">
              <w:rPr>
                <w:noProof/>
              </w:rPr>
              <mc:AlternateContent>
                <mc:Choice Requires="wps">
                  <w:drawing>
                    <wp:inline distT="0" distB="0" distL="0" distR="0" wp14:anchorId="2880666E" wp14:editId="60E65929">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06F1F6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5EE755C1" w14:textId="0472F2A3" w:rsidR="007A0F44" w:rsidRDefault="006F2649" w:rsidP="00174A87">
            <w:pPr>
              <w:pStyle w:val="ContactInfo"/>
            </w:pPr>
            <w:sdt>
              <w:sdtPr>
                <w:alias w:val="Enter phone:"/>
                <w:tag w:val="Enter phone:"/>
                <w:id w:val="381135673"/>
                <w:placeholder>
                  <w:docPart w:val="2463CC5504C241C68D7D695F671A0480"/>
                </w:placeholder>
                <w:dataBinding w:prefixMappings="xmlns:ns0='http://schemas.microsoft.com/office/2006/coverPageProps' " w:xpath="/ns0:CoverPageProperties[1]/ns0:CompanyPhone[1]" w:storeItemID="{55AF091B-3C7A-41E3-B477-F2FDAA23CFDA}"/>
                <w15:appearance w15:val="hidden"/>
                <w:text w:multiLine="1"/>
              </w:sdtPr>
              <w:sdtEndPr/>
              <w:sdtContent>
                <w:r w:rsidR="00326110">
                  <w:t>0276 245 998</w:t>
                </w:r>
              </w:sdtContent>
            </w:sdt>
            <w:r w:rsidR="007A0F44">
              <w:t xml:space="preserve">  </w:t>
            </w:r>
            <w:r w:rsidR="007A0F44" w:rsidRPr="009D0878">
              <w:rPr>
                <w:noProof/>
              </w:rPr>
              <mc:AlternateContent>
                <mc:Choice Requires="wps">
                  <w:drawing>
                    <wp:inline distT="0" distB="0" distL="0" distR="0" wp14:anchorId="7FF75381" wp14:editId="4E4B855B">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79CB79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69F54E27" w14:textId="4B4B580E" w:rsidR="007A0F44" w:rsidRDefault="006F2649" w:rsidP="00805847">
            <w:pPr>
              <w:pStyle w:val="ContactInfo"/>
            </w:pPr>
            <w:sdt>
              <w:sdtPr>
                <w:alias w:val="Enter email:"/>
                <w:tag w:val="Enter email:"/>
                <w:id w:val="479813182"/>
                <w:placeholder>
                  <w:docPart w:val="9D4DB9DBF8504E959C012AB70C989B20"/>
                </w:placeholder>
                <w:dataBinding w:prefixMappings="xmlns:ns0='http://schemas.microsoft.com/office/2006/coverPageProps' " w:xpath="/ns0:CoverPageProperties[1]/ns0:CompanyEmail[1]" w:storeItemID="{55AF091B-3C7A-41E3-B477-F2FDAA23CFDA}"/>
                <w15:appearance w15:val="hidden"/>
                <w:text w:multiLine="1"/>
              </w:sdtPr>
              <w:sdtEndPr/>
              <w:sdtContent>
                <w:r w:rsidR="00326110">
                  <w:t>waverdt@gmail.com</w:t>
                </w:r>
              </w:sdtContent>
            </w:sdt>
            <w:r w:rsidR="007A0F44">
              <w:t xml:space="preserve">  </w:t>
            </w:r>
            <w:r w:rsidR="007A0F44">
              <w:rPr>
                <w:noProof/>
              </w:rPr>
              <mc:AlternateContent>
                <mc:Choice Requires="wps">
                  <w:drawing>
                    <wp:inline distT="0" distB="0" distL="0" distR="0" wp14:anchorId="4247D9E3" wp14:editId="597EAD88">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1D28669"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02C41280" w14:textId="77777777" w:rsidR="007A0F44" w:rsidRPr="00565B06" w:rsidRDefault="006F2649" w:rsidP="00174A87">
            <w:pPr>
              <w:pStyle w:val="ContactInfo"/>
            </w:pPr>
            <w:sdt>
              <w:sdtPr>
                <w:alias w:val="Enter Twitter/blog/portfolio:"/>
                <w:tag w:val="Enter Twitter/blog/portfolio:"/>
                <w:id w:val="1198669372"/>
                <w:placeholder>
                  <w:docPart w:val="24E8A601B1B9403E88584E88B053C0F8"/>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7A0F44" w:rsidRPr="009D0878">
                  <w:t>Twitter/Blog/Portfolio</w:t>
                </w:r>
              </w:sdtContent>
            </w:sdt>
            <w:r w:rsidR="007A0F44">
              <w:t xml:space="preserve">  </w:t>
            </w:r>
            <w:r w:rsidR="007A0F44" w:rsidRPr="009D0878">
              <w:rPr>
                <w:noProof/>
              </w:rPr>
              <mc:AlternateContent>
                <mc:Choice Requires="wps">
                  <w:drawing>
                    <wp:inline distT="0" distB="0" distL="0" distR="0" wp14:anchorId="05118C84" wp14:editId="0D484BF8">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D7A6F94"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5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163FE64A"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0DA83925" w14:textId="77777777" w:rsidR="000E24AC" w:rsidRPr="00565B06" w:rsidRDefault="00075B13" w:rsidP="009D0878">
            <w:pPr>
              <w:pStyle w:val="Icons"/>
            </w:pPr>
            <w:r w:rsidRPr="00565B06">
              <w:rPr>
                <w:noProof/>
              </w:rPr>
              <mc:AlternateContent>
                <mc:Choice Requires="wpg">
                  <w:drawing>
                    <wp:inline distT="0" distB="0" distL="0" distR="0" wp14:anchorId="29971C6C" wp14:editId="252A1EF9">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F82506E"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09A4E708" w14:textId="77777777" w:rsidR="000E24AC" w:rsidRPr="00565B06" w:rsidRDefault="006F2649" w:rsidP="007850D1">
            <w:pPr>
              <w:pStyle w:val="Heading1"/>
              <w:outlineLvl w:val="0"/>
            </w:pPr>
            <w:sdt>
              <w:sdtPr>
                <w:alias w:val="Objective:"/>
                <w:tag w:val="Objective:"/>
                <w:id w:val="-376709012"/>
                <w:placeholder>
                  <w:docPart w:val="A92E1D704DFB42E08899C093C9FC9EAB"/>
                </w:placeholder>
                <w:temporary/>
                <w:showingPlcHdr/>
                <w15:appearance w15:val="hidden"/>
              </w:sdtPr>
              <w:sdtEndPr/>
              <w:sdtContent>
                <w:r w:rsidR="007850D1" w:rsidRPr="00D85CA4">
                  <w:rPr>
                    <w:b/>
                  </w:rPr>
                  <w:t>Objective</w:t>
                </w:r>
              </w:sdtContent>
            </w:sdt>
          </w:p>
        </w:tc>
      </w:tr>
    </w:tbl>
    <w:sdt>
      <w:sdtPr>
        <w:alias w:val="Enter objective description:"/>
        <w:tag w:val="Enter objective description:"/>
        <w:id w:val="1778525385"/>
        <w:placeholder>
          <w:docPart w:val="FF87ABD033204D58AECBAE173AC65DB2"/>
        </w:placeholder>
        <w:temporary/>
        <w:showingPlcHdr/>
        <w15:appearance w15:val="hidden"/>
      </w:sdtPr>
      <w:sdtEndPr/>
      <w:sdtContent>
        <w:p w14:paraId="2F0EB213" w14:textId="43A05C6B" w:rsidR="00E67A96" w:rsidRDefault="007850D1" w:rsidP="00D277FA">
          <w:pPr>
            <w:jc w:val="both"/>
          </w:pPr>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E67A96" w:rsidRPr="00565B06" w14:paraId="020AACDB" w14:textId="77777777" w:rsidTr="00755773">
        <w:tc>
          <w:tcPr>
            <w:tcW w:w="720" w:type="dxa"/>
            <w:tcMar>
              <w:right w:w="216" w:type="dxa"/>
            </w:tcMar>
            <w:vAlign w:val="bottom"/>
          </w:tcPr>
          <w:p w14:paraId="189DC25F" w14:textId="77777777" w:rsidR="00E67A96" w:rsidRPr="00565B06" w:rsidRDefault="00E67A96" w:rsidP="00755773">
            <w:pPr>
              <w:pStyle w:val="Icons"/>
            </w:pPr>
            <w:r w:rsidRPr="00565B06">
              <w:rPr>
                <w:noProof/>
              </w:rPr>
              <mc:AlternateContent>
                <mc:Choice Requires="wpg">
                  <w:drawing>
                    <wp:inline distT="0" distB="0" distL="0" distR="0" wp14:anchorId="40B727AB" wp14:editId="4D7991A1">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09F6E8"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773687F5" w14:textId="77777777" w:rsidR="00E67A96" w:rsidRPr="00565B06" w:rsidRDefault="006F2649" w:rsidP="00755773">
            <w:pPr>
              <w:pStyle w:val="Heading1"/>
              <w:outlineLvl w:val="0"/>
            </w:pPr>
            <w:sdt>
              <w:sdtPr>
                <w:alias w:val="Skills:"/>
                <w:tag w:val="Skills:"/>
                <w:id w:val="-925109897"/>
                <w:placeholder>
                  <w:docPart w:val="8C385CFD8A6B4765BE4BC33DE12CF2CB"/>
                </w:placeholder>
                <w:temporary/>
                <w:showingPlcHdr/>
                <w15:appearance w15:val="hidden"/>
              </w:sdtPr>
              <w:sdtEndPr/>
              <w:sdtContent>
                <w:r w:rsidR="00E67A96" w:rsidRPr="00565B06">
                  <w:t>Skills</w:t>
                </w:r>
              </w:sdtContent>
            </w:sdt>
          </w:p>
        </w:tc>
      </w:tr>
    </w:tbl>
    <w:tbl>
      <w:tblPr>
        <w:tblStyle w:val="TableGridLight"/>
        <w:tblW w:w="51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466"/>
        <w:gridCol w:w="4469"/>
      </w:tblGrid>
      <w:tr w:rsidR="00E67A96" w:rsidRPr="00565B06" w14:paraId="3D1744CC" w14:textId="77777777" w:rsidTr="00D277FA">
        <w:trPr>
          <w:trHeight w:val="1194"/>
        </w:trPr>
        <w:tc>
          <w:tcPr>
            <w:tcW w:w="4467" w:type="dxa"/>
          </w:tcPr>
          <w:p w14:paraId="6E9601EE" w14:textId="572F5AC1" w:rsidR="00E67A96" w:rsidRPr="00565B06" w:rsidRDefault="00E67A96" w:rsidP="00D277FA">
            <w:pPr>
              <w:pStyle w:val="ListBullet"/>
              <w:spacing w:after="80"/>
            </w:pPr>
            <w:r>
              <w:t>Programming Skills: C#, Java, PHP, JS,</w:t>
            </w:r>
            <w:r w:rsidR="004A4B6E">
              <w:t xml:space="preserve"> Vue JS,</w:t>
            </w:r>
            <w:r>
              <w:t xml:space="preserve"> MySQL</w:t>
            </w:r>
            <w:r w:rsidR="004A4B6E">
              <w:t xml:space="preserve">, </w:t>
            </w:r>
            <w:proofErr w:type="spellStart"/>
            <w:r w:rsidR="004A4B6E">
              <w:t>FireStore</w:t>
            </w:r>
            <w:proofErr w:type="spellEnd"/>
            <w:r w:rsidR="008C183D">
              <w:t xml:space="preserve"> &amp; PostgreSQL</w:t>
            </w:r>
            <w:r w:rsidR="00D277FA">
              <w:t>, Flutter</w:t>
            </w:r>
          </w:p>
          <w:p w14:paraId="416FA8A8" w14:textId="77777777" w:rsidR="00E67A96" w:rsidRDefault="00E67A96" w:rsidP="00D277FA">
            <w:pPr>
              <w:pStyle w:val="ListBullet"/>
              <w:spacing w:after="80"/>
            </w:pPr>
            <w:r>
              <w:t>Able to perform task and focus on objectives whether as individual or as a team.</w:t>
            </w:r>
          </w:p>
          <w:p w14:paraId="0BD50665" w14:textId="17C6437F" w:rsidR="00D277FA" w:rsidRPr="00565B06" w:rsidRDefault="00D277FA" w:rsidP="00D277FA">
            <w:pPr>
              <w:pStyle w:val="ListBullet"/>
              <w:spacing w:after="80"/>
            </w:pPr>
            <w:r>
              <w:t>Writing documentation and analysis</w:t>
            </w:r>
          </w:p>
        </w:tc>
        <w:tc>
          <w:tcPr>
            <w:tcW w:w="4469" w:type="dxa"/>
            <w:tcMar>
              <w:left w:w="576" w:type="dxa"/>
            </w:tcMar>
          </w:tcPr>
          <w:p w14:paraId="215E6361" w14:textId="4ABBC8C3" w:rsidR="00E67A96" w:rsidRPr="00565B06" w:rsidRDefault="00E67A96" w:rsidP="00D277FA">
            <w:pPr>
              <w:pStyle w:val="ListBullet"/>
              <w:spacing w:after="80"/>
            </w:pPr>
            <w:r>
              <w:t>Able to implement resources and has work with major cloud provider such as AWS, Microsoft Azure and GCP with multiple different methods.</w:t>
            </w:r>
          </w:p>
        </w:tc>
      </w:tr>
    </w:tbl>
    <w:p w14:paraId="60A17B4B" w14:textId="77777777" w:rsidR="00E67A96" w:rsidRPr="00565B06" w:rsidRDefault="00E67A96" w:rsidP="007850D1"/>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3E3765A8" w14:textId="77777777" w:rsidTr="00562422">
        <w:tc>
          <w:tcPr>
            <w:tcW w:w="720" w:type="dxa"/>
            <w:tcMar>
              <w:right w:w="216" w:type="dxa"/>
            </w:tcMar>
            <w:vAlign w:val="bottom"/>
          </w:tcPr>
          <w:p w14:paraId="3C60B451" w14:textId="77777777" w:rsidR="00A77B4D" w:rsidRPr="00565B06" w:rsidRDefault="00075B13" w:rsidP="00075B13">
            <w:pPr>
              <w:pStyle w:val="Icons"/>
            </w:pPr>
            <w:r w:rsidRPr="00565B06">
              <w:rPr>
                <w:noProof/>
              </w:rPr>
              <mc:AlternateContent>
                <mc:Choice Requires="wpg">
                  <w:drawing>
                    <wp:inline distT="0" distB="0" distL="0" distR="0" wp14:anchorId="5BF2F1B9" wp14:editId="12303A0D">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5DE804"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64F24B16" w14:textId="77777777" w:rsidR="00A77B4D" w:rsidRPr="00565B06" w:rsidRDefault="006F2649" w:rsidP="002146F8">
            <w:pPr>
              <w:pStyle w:val="Heading1"/>
              <w:outlineLvl w:val="0"/>
            </w:pPr>
            <w:sdt>
              <w:sdtPr>
                <w:alias w:val="Education:"/>
                <w:tag w:val="Education:"/>
                <w:id w:val="1586649636"/>
                <w:placeholder>
                  <w:docPart w:val="81FA39EA3E76484AB9DB883AB95165EA"/>
                </w:placeholder>
                <w:temporary/>
                <w:showingPlcHdr/>
                <w15:appearance w15:val="hidden"/>
              </w:sdtPr>
              <w:sdtEndPr/>
              <w:sdtContent>
                <w:r w:rsidR="00DD2D34" w:rsidRPr="00565B06">
                  <w:t>Education</w:t>
                </w:r>
              </w:sdtContent>
            </w:sdt>
          </w:p>
        </w:tc>
      </w:tr>
    </w:tbl>
    <w:p w14:paraId="6E43AFA0" w14:textId="6E68DF0C" w:rsidR="007C0E0E" w:rsidRPr="00565B06" w:rsidRDefault="00326110" w:rsidP="00B47E1E">
      <w:pPr>
        <w:pStyle w:val="Heading2"/>
      </w:pPr>
      <w:r>
        <w:t>Bachelor of IT</w:t>
      </w:r>
      <w:r w:rsidR="007C0E0E" w:rsidRPr="00565B06">
        <w:t xml:space="preserve"> | </w:t>
      </w:r>
      <w:r>
        <w:t>Southern Institute of Technology</w:t>
      </w:r>
    </w:p>
    <w:p w14:paraId="35B585E9" w14:textId="40B5E4A7" w:rsidR="007C0E0E" w:rsidRPr="00565B06" w:rsidRDefault="00326110" w:rsidP="004F199F">
      <w:pPr>
        <w:pStyle w:val="Heading3"/>
      </w:pPr>
      <w:r>
        <w:t>2018</w:t>
      </w:r>
      <w:r w:rsidR="007C0E0E" w:rsidRPr="00565B06">
        <w:t xml:space="preserve"> </w:t>
      </w:r>
      <w:r w:rsidR="004D5DA3">
        <w:t xml:space="preserve">July </w:t>
      </w:r>
      <w:r w:rsidR="007C0E0E" w:rsidRPr="00565B06">
        <w:t xml:space="preserve">– </w:t>
      </w:r>
      <w:r>
        <w:t>2021</w:t>
      </w:r>
      <w:r w:rsidR="004D5DA3">
        <w:t xml:space="preserve"> july </w:t>
      </w:r>
    </w:p>
    <w:p w14:paraId="29B632D2" w14:textId="36EDA671" w:rsidR="007C0E0E" w:rsidRPr="00565B06" w:rsidRDefault="004D5DA3" w:rsidP="00D277FA">
      <w:pPr>
        <w:jc w:val="both"/>
      </w:pPr>
      <w:r>
        <w:t xml:space="preserve">Completing the 3 Years of study with </w:t>
      </w:r>
      <w:r w:rsidR="00740FC5">
        <w:t>satisfactory grades, excelling in problem solving, analysis and software development as a student.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62AE221C" w14:textId="77777777" w:rsidTr="00562422">
        <w:tc>
          <w:tcPr>
            <w:tcW w:w="720" w:type="dxa"/>
            <w:tcMar>
              <w:right w:w="216" w:type="dxa"/>
            </w:tcMar>
            <w:vAlign w:val="bottom"/>
          </w:tcPr>
          <w:p w14:paraId="4DC87BE7" w14:textId="77777777" w:rsidR="005E088C" w:rsidRPr="00565B06" w:rsidRDefault="00075B13" w:rsidP="00075B13">
            <w:pPr>
              <w:pStyle w:val="Icons"/>
            </w:pPr>
            <w:r w:rsidRPr="00565B06">
              <w:rPr>
                <w:noProof/>
              </w:rPr>
              <mc:AlternateContent>
                <mc:Choice Requires="wpg">
                  <w:drawing>
                    <wp:inline distT="0" distB="0" distL="0" distR="0" wp14:anchorId="5F2FB127" wp14:editId="43AC1A5B">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FC49D28"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1F46300D" w14:textId="77777777" w:rsidR="005E088C" w:rsidRPr="00565B06" w:rsidRDefault="006F2649" w:rsidP="0004158B">
            <w:pPr>
              <w:pStyle w:val="Heading1"/>
              <w:outlineLvl w:val="0"/>
            </w:pPr>
            <w:sdt>
              <w:sdtPr>
                <w:alias w:val="Education:"/>
                <w:tag w:val="Education:"/>
                <w:id w:val="-2131392780"/>
                <w:placeholder>
                  <w:docPart w:val="D73AE6EF49404540BC5306D136AB325F"/>
                </w:placeholder>
                <w:temporary/>
                <w:showingPlcHdr/>
                <w15:appearance w15:val="hidden"/>
              </w:sdtPr>
              <w:sdtEndPr/>
              <w:sdtContent>
                <w:r w:rsidR="005E088C" w:rsidRPr="00565B06">
                  <w:t>Experience</w:t>
                </w:r>
              </w:sdtContent>
            </w:sdt>
          </w:p>
        </w:tc>
      </w:tr>
    </w:tbl>
    <w:p w14:paraId="484BFC74" w14:textId="77777777" w:rsidR="00B51AC8" w:rsidRPr="00565B06" w:rsidRDefault="00B51AC8" w:rsidP="00B51AC8">
      <w:pPr>
        <w:pStyle w:val="Heading2"/>
      </w:pPr>
      <w:r>
        <w:t>Web Developer</w:t>
      </w:r>
      <w:r w:rsidRPr="00565B06">
        <w:t xml:space="preserve"> | </w:t>
      </w:r>
      <w:proofErr w:type="spellStart"/>
      <w:r>
        <w:rPr>
          <w:rStyle w:val="Emphasis"/>
        </w:rPr>
        <w:t>LeeRecruitment</w:t>
      </w:r>
      <w:proofErr w:type="spellEnd"/>
    </w:p>
    <w:p w14:paraId="2620BFE4" w14:textId="06C457BA" w:rsidR="00B51AC8" w:rsidRPr="00565B06" w:rsidRDefault="00B51AC8" w:rsidP="00B51AC8">
      <w:pPr>
        <w:pStyle w:val="Heading3"/>
      </w:pPr>
      <w:r>
        <w:t>2019</w:t>
      </w:r>
      <w:r w:rsidRPr="00565B06">
        <w:t xml:space="preserve"> </w:t>
      </w:r>
      <w:r>
        <w:t xml:space="preserve">July </w:t>
      </w:r>
      <w:r w:rsidRPr="00565B06">
        <w:t xml:space="preserve">– </w:t>
      </w:r>
      <w:r>
        <w:t xml:space="preserve">2019 </w:t>
      </w:r>
      <w:r w:rsidR="004D5DA3">
        <w:t>NOVEMBER</w:t>
      </w:r>
    </w:p>
    <w:p w14:paraId="7E20B851" w14:textId="6F57AD32" w:rsidR="00B51AC8" w:rsidRDefault="00B51AC8" w:rsidP="00D277FA">
      <w:pPr>
        <w:jc w:val="both"/>
      </w:pPr>
      <w:r>
        <w:t>Helping Lee Recruitment to create a management portal on which they could manage the candidates, files which would hook to the front end of their existing website.</w:t>
      </w:r>
    </w:p>
    <w:p w14:paraId="0FCBCB84" w14:textId="77777777" w:rsidR="00B51AC8" w:rsidRDefault="00B51AC8" w:rsidP="00B51AC8"/>
    <w:p w14:paraId="4D5F7FA3" w14:textId="1D615F52" w:rsidR="005E088C" w:rsidRPr="00565B06" w:rsidRDefault="00326110" w:rsidP="00B47E1E">
      <w:pPr>
        <w:pStyle w:val="Heading2"/>
      </w:pPr>
      <w:r>
        <w:t>Web Developer</w:t>
      </w:r>
      <w:r w:rsidR="005E088C" w:rsidRPr="00565B06">
        <w:t xml:space="preserve"> | </w:t>
      </w:r>
      <w:proofErr w:type="spellStart"/>
      <w:r>
        <w:rPr>
          <w:rStyle w:val="Emphasis"/>
        </w:rPr>
        <w:t>MeditrainSouth</w:t>
      </w:r>
      <w:proofErr w:type="spellEnd"/>
    </w:p>
    <w:p w14:paraId="63B06688" w14:textId="72EBC516" w:rsidR="005E088C" w:rsidRPr="00565B06" w:rsidRDefault="00326110" w:rsidP="004F199F">
      <w:pPr>
        <w:pStyle w:val="Heading3"/>
      </w:pPr>
      <w:r>
        <w:t>2020</w:t>
      </w:r>
      <w:r w:rsidR="00B51AC8">
        <w:t xml:space="preserve"> JUNE</w:t>
      </w:r>
      <w:r w:rsidR="005E088C" w:rsidRPr="00565B06">
        <w:t xml:space="preserve"> – </w:t>
      </w:r>
      <w:r>
        <w:t>2020</w:t>
      </w:r>
      <w:r w:rsidR="00B51AC8">
        <w:t xml:space="preserve"> JULY</w:t>
      </w:r>
    </w:p>
    <w:p w14:paraId="015A52D7" w14:textId="6EFCDF34" w:rsidR="005E088C" w:rsidRPr="00565B06" w:rsidRDefault="00B51AC8" w:rsidP="00D277FA">
      <w:pPr>
        <w:jc w:val="both"/>
      </w:pPr>
      <w:r>
        <w:t>Creating a static web application to help Margaret, to promote herself and the facilities she operates in.</w:t>
      </w:r>
    </w:p>
    <w:p w14:paraId="5F3F0748" w14:textId="0FAF1631" w:rsidR="005E088C" w:rsidRDefault="005E088C" w:rsidP="005E088C"/>
    <w:p w14:paraId="7CC7CF6B" w14:textId="19C9794B" w:rsidR="00B51AC8" w:rsidRPr="00565B06" w:rsidRDefault="00B51AC8" w:rsidP="00B51AC8">
      <w:pPr>
        <w:pStyle w:val="Heading2"/>
      </w:pPr>
      <w:r>
        <w:t>Android Developer</w:t>
      </w:r>
      <w:r w:rsidRPr="00565B06">
        <w:t xml:space="preserve"> | </w:t>
      </w:r>
      <w:proofErr w:type="spellStart"/>
      <w:r>
        <w:rPr>
          <w:rStyle w:val="Emphasis"/>
        </w:rPr>
        <w:t>Whiterocks</w:t>
      </w:r>
      <w:proofErr w:type="spellEnd"/>
      <w:r>
        <w:rPr>
          <w:rStyle w:val="Emphasis"/>
        </w:rPr>
        <w:t xml:space="preserve"> Stud &amp; Feed</w:t>
      </w:r>
    </w:p>
    <w:p w14:paraId="186D4105" w14:textId="29516A8B" w:rsidR="00B51AC8" w:rsidRPr="00565B06" w:rsidRDefault="00B51AC8" w:rsidP="00B51AC8">
      <w:pPr>
        <w:pStyle w:val="Heading3"/>
      </w:pPr>
      <w:r>
        <w:t xml:space="preserve">2020 </w:t>
      </w:r>
      <w:r w:rsidR="004D5DA3">
        <w:t>APRIL</w:t>
      </w:r>
      <w:r w:rsidRPr="00565B06">
        <w:t xml:space="preserve"> – </w:t>
      </w:r>
      <w:r>
        <w:t xml:space="preserve">2020 </w:t>
      </w:r>
      <w:r w:rsidR="004D5DA3">
        <w:t>NOVEMBER</w:t>
      </w:r>
    </w:p>
    <w:p w14:paraId="4AF311D1" w14:textId="2067DF7F" w:rsidR="00B51AC8" w:rsidRDefault="004D5DA3" w:rsidP="00D277FA">
      <w:pPr>
        <w:jc w:val="both"/>
      </w:pPr>
      <w:r>
        <w:t xml:space="preserve">Creating a Mobile application that would help </w:t>
      </w:r>
      <w:proofErr w:type="spellStart"/>
      <w:r>
        <w:t>Whiterocks</w:t>
      </w:r>
      <w:proofErr w:type="spellEnd"/>
      <w:r>
        <w:t xml:space="preserve"> Stud &amp; Feed in managing the deliveries</w:t>
      </w:r>
      <w:r w:rsidR="00740FC5">
        <w:t xml:space="preserve"> by reading the data of its customer from XERO API and render</w:t>
      </w:r>
      <w:r w:rsidR="00187A50">
        <w:t xml:space="preserve">ing the information of each the deliveries into the mobile application and be projected into </w:t>
      </w:r>
      <w:proofErr w:type="spellStart"/>
      <w:r w:rsidR="00187A50">
        <w:t>GoogleMap</w:t>
      </w:r>
      <w:proofErr w:type="spellEnd"/>
      <w:r w:rsidR="00187A50">
        <w:t xml:space="preserve"> using the API.</w:t>
      </w:r>
    </w:p>
    <w:p w14:paraId="5057292B" w14:textId="509447E5" w:rsidR="00740FC5" w:rsidRDefault="00740FC5" w:rsidP="005E088C"/>
    <w:p w14:paraId="0C2E68D6" w14:textId="39D133FF" w:rsidR="00187A50" w:rsidRPr="00565B06" w:rsidRDefault="00187A50" w:rsidP="00187A50">
      <w:pPr>
        <w:pStyle w:val="Heading2"/>
      </w:pPr>
      <w:r>
        <w:lastRenderedPageBreak/>
        <w:t xml:space="preserve">Helpdesk </w:t>
      </w:r>
      <w:r w:rsidRPr="00565B06">
        <w:t xml:space="preserve">| </w:t>
      </w:r>
      <w:r>
        <w:rPr>
          <w:rStyle w:val="Emphasis"/>
        </w:rPr>
        <w:t>Southern Institute of Technology</w:t>
      </w:r>
    </w:p>
    <w:p w14:paraId="6B789203" w14:textId="335678D2" w:rsidR="00187A50" w:rsidRPr="00565B06" w:rsidRDefault="00187A50" w:rsidP="00187A50">
      <w:pPr>
        <w:pStyle w:val="Heading3"/>
      </w:pPr>
      <w:r>
        <w:t>2020 APRIL</w:t>
      </w:r>
      <w:r w:rsidRPr="00565B06">
        <w:t xml:space="preserve"> – </w:t>
      </w:r>
      <w:r>
        <w:t>2020 October</w:t>
      </w:r>
    </w:p>
    <w:p w14:paraId="6396EE63" w14:textId="6CCEB75D" w:rsidR="00740FC5" w:rsidRPr="00565B06" w:rsidRDefault="00187A50" w:rsidP="005E088C">
      <w:r>
        <w:t xml:space="preserve">Helping students in SIT vicinity </w:t>
      </w:r>
      <w:r w:rsidR="005E21FB">
        <w:t>with</w:t>
      </w:r>
      <w:r>
        <w:t xml:space="preserve"> the IT related problem</w:t>
      </w:r>
      <w:r w:rsidR="00EC241E">
        <w:t xml:space="preserve"> perform tasks such as ticketing and basic troubleshooting.</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3742EB1F" w14:textId="77777777" w:rsidTr="00562422">
        <w:tc>
          <w:tcPr>
            <w:tcW w:w="725" w:type="dxa"/>
            <w:tcMar>
              <w:right w:w="216" w:type="dxa"/>
            </w:tcMar>
            <w:vAlign w:val="bottom"/>
          </w:tcPr>
          <w:p w14:paraId="3FB97D1C" w14:textId="77777777" w:rsidR="00AC7C34" w:rsidRPr="00565B06" w:rsidRDefault="00075B13" w:rsidP="00075B13">
            <w:pPr>
              <w:pStyle w:val="Icons"/>
            </w:pPr>
            <w:r w:rsidRPr="00565B06">
              <w:rPr>
                <w:noProof/>
              </w:rPr>
              <mc:AlternateContent>
                <mc:Choice Requires="wpg">
                  <w:drawing>
                    <wp:inline distT="0" distB="0" distL="0" distR="0" wp14:anchorId="023720A7" wp14:editId="17EC5F17">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DA1C59A"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4A018472" w14:textId="77777777" w:rsidR="00AC7C34" w:rsidRPr="00565B06" w:rsidRDefault="006F2649" w:rsidP="00AD6216">
            <w:pPr>
              <w:pStyle w:val="Heading1"/>
              <w:outlineLvl w:val="0"/>
            </w:pPr>
            <w:sdt>
              <w:sdtPr>
                <w:alias w:val="Activities:"/>
                <w:tag w:val="Activities:"/>
                <w:id w:val="-2061776476"/>
                <w:placeholder>
                  <w:docPart w:val="A8B7A0EB370B40B0B0A40F0DF49AD5D3"/>
                </w:placeholder>
                <w:temporary/>
                <w:showingPlcHdr/>
                <w15:appearance w15:val="hidden"/>
              </w:sdtPr>
              <w:sdtEndPr/>
              <w:sdtContent>
                <w:r w:rsidR="00AC7C34" w:rsidRPr="00565B06">
                  <w:t>Activities</w:t>
                </w:r>
              </w:sdtContent>
            </w:sdt>
          </w:p>
        </w:tc>
      </w:tr>
    </w:tbl>
    <w:p w14:paraId="1D42D8B5" w14:textId="58134F11" w:rsidR="007A0F44" w:rsidRDefault="003C3230" w:rsidP="003C3230">
      <w:pPr>
        <w:pStyle w:val="ListParagraph"/>
        <w:numPr>
          <w:ilvl w:val="0"/>
          <w:numId w:val="17"/>
        </w:numPr>
      </w:pPr>
      <w:r>
        <w:t>Volunteering in SIT student Event</w:t>
      </w:r>
    </w:p>
    <w:p w14:paraId="77CD27FF" w14:textId="62FBE5F7" w:rsidR="003C3230" w:rsidRDefault="003C3230" w:rsidP="003C3230">
      <w:r>
        <w:t xml:space="preserve">Act as a </w:t>
      </w:r>
      <w:r w:rsidR="00693E8D">
        <w:t>volunteer that is helping in setting up the stages for SIT student event performance.</w:t>
      </w:r>
    </w:p>
    <w:p w14:paraId="74B22652" w14:textId="00CBD085" w:rsidR="00693E8D" w:rsidRDefault="00693E8D" w:rsidP="00693E8D">
      <w:pPr>
        <w:pStyle w:val="ListParagraph"/>
        <w:numPr>
          <w:ilvl w:val="0"/>
          <w:numId w:val="17"/>
        </w:numPr>
      </w:pPr>
      <w:r>
        <w:t>Self-Learning</w:t>
      </w:r>
    </w:p>
    <w:p w14:paraId="260B3861" w14:textId="056FF8EF" w:rsidR="00693E8D" w:rsidRDefault="00693E8D" w:rsidP="00693E8D">
      <w:pPr>
        <w:jc w:val="both"/>
      </w:pPr>
      <w:r>
        <w:t xml:space="preserve">Learning new things outside of what is being taught in SIT, by using online resources such as </w:t>
      </w:r>
      <w:proofErr w:type="spellStart"/>
      <w:r>
        <w:t>Youtube</w:t>
      </w:r>
      <w:proofErr w:type="spellEnd"/>
      <w:r>
        <w:t>, Udemy and Blogs.</w:t>
      </w:r>
    </w:p>
    <w:p w14:paraId="33AD9B41" w14:textId="2629C975" w:rsidR="0053377A" w:rsidRDefault="0053377A" w:rsidP="00693E8D">
      <w:pPr>
        <w:jc w:val="both"/>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53377A" w:rsidRPr="00565B06" w14:paraId="43FDB775" w14:textId="77777777" w:rsidTr="00D15837">
        <w:tc>
          <w:tcPr>
            <w:tcW w:w="725" w:type="dxa"/>
            <w:tcMar>
              <w:right w:w="216" w:type="dxa"/>
            </w:tcMar>
            <w:vAlign w:val="bottom"/>
          </w:tcPr>
          <w:p w14:paraId="1FE63DF0" w14:textId="79DC1F5D" w:rsidR="0053377A" w:rsidRPr="00565B06" w:rsidRDefault="0053377A" w:rsidP="00D15837">
            <w:pPr>
              <w:pStyle w:val="Icons"/>
            </w:pPr>
            <w:r>
              <w:rPr>
                <w:noProof/>
              </w:rPr>
              <mc:AlternateContent>
                <mc:Choice Requires="wpg">
                  <w:drawing>
                    <wp:inline distT="0" distB="0" distL="0" distR="0" wp14:anchorId="0CAC31CB" wp14:editId="4FCE8BD3">
                      <wp:extent cx="296545" cy="296545"/>
                      <wp:effectExtent l="0" t="0" r="0" b="0"/>
                      <wp:docPr id="27" name="Graphic 12" descr="Address Book with solid fill"/>
                      <wp:cNvGraphicFramePr/>
                      <a:graphic xmlns:a="http://schemas.openxmlformats.org/drawingml/2006/main">
                        <a:graphicData uri="http://schemas.microsoft.com/office/word/2010/wordprocessingGroup">
                          <wpg:wgp>
                            <wpg:cNvGrpSpPr/>
                            <wpg:grpSpPr>
                              <a:xfrm>
                                <a:off x="0" y="0"/>
                                <a:ext cx="296545" cy="296545"/>
                                <a:chOff x="0" y="0"/>
                                <a:chExt cx="321981" cy="321981"/>
                              </a:xfrm>
                            </wpg:grpSpPr>
                            <wps:wsp>
                              <wps:cNvPr id="28" name="Freeform: Shape 28"/>
                              <wps:cNvSpPr/>
                              <wps:spPr>
                                <a:xfrm>
                                  <a:off x="57017" y="36893"/>
                                  <a:ext cx="20123" cy="248193"/>
                                </a:xfrm>
                                <a:custGeom>
                                  <a:avLst/>
                                  <a:gdLst>
                                    <a:gd name="connsiteX0" fmla="*/ 0 w 20123"/>
                                    <a:gd name="connsiteY0" fmla="*/ 0 h 248193"/>
                                    <a:gd name="connsiteX1" fmla="*/ 20124 w 20123"/>
                                    <a:gd name="connsiteY1" fmla="*/ 0 h 248193"/>
                                    <a:gd name="connsiteX2" fmla="*/ 20124 w 20123"/>
                                    <a:gd name="connsiteY2" fmla="*/ 248194 h 248193"/>
                                    <a:gd name="connsiteX3" fmla="*/ 0 w 20123"/>
                                    <a:gd name="connsiteY3" fmla="*/ 248194 h 248193"/>
                                  </a:gdLst>
                                  <a:ahLst/>
                                  <a:cxnLst>
                                    <a:cxn ang="0">
                                      <a:pos x="connsiteX0" y="connsiteY0"/>
                                    </a:cxn>
                                    <a:cxn ang="0">
                                      <a:pos x="connsiteX1" y="connsiteY1"/>
                                    </a:cxn>
                                    <a:cxn ang="0">
                                      <a:pos x="connsiteX2" y="connsiteY2"/>
                                    </a:cxn>
                                    <a:cxn ang="0">
                                      <a:pos x="connsiteX3" y="connsiteY3"/>
                                    </a:cxn>
                                  </a:cxnLst>
                                  <a:rect l="l" t="t" r="r" b="b"/>
                                  <a:pathLst>
                                    <a:path w="20123" h="248193">
                                      <a:moveTo>
                                        <a:pt x="0" y="0"/>
                                      </a:moveTo>
                                      <a:lnTo>
                                        <a:pt x="20124" y="0"/>
                                      </a:lnTo>
                                      <a:lnTo>
                                        <a:pt x="20124" y="248194"/>
                                      </a:lnTo>
                                      <a:lnTo>
                                        <a:pt x="0" y="248194"/>
                                      </a:lnTo>
                                      <a:close/>
                                    </a:path>
                                  </a:pathLst>
                                </a:custGeom>
                                <a:solidFill>
                                  <a:schemeClr val="accent1"/>
                                </a:solidFill>
                                <a:ln w="327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90557" y="36893"/>
                                  <a:ext cx="171052" cy="248193"/>
                                </a:xfrm>
                                <a:custGeom>
                                  <a:avLst/>
                                  <a:gdLst>
                                    <a:gd name="connsiteX0" fmla="*/ 157637 w 171052"/>
                                    <a:gd name="connsiteY0" fmla="*/ 0 h 248193"/>
                                    <a:gd name="connsiteX1" fmla="*/ 0 w 171052"/>
                                    <a:gd name="connsiteY1" fmla="*/ 0 h 248193"/>
                                    <a:gd name="connsiteX2" fmla="*/ 0 w 171052"/>
                                    <a:gd name="connsiteY2" fmla="*/ 248194 h 248193"/>
                                    <a:gd name="connsiteX3" fmla="*/ 157637 w 171052"/>
                                    <a:gd name="connsiteY3" fmla="*/ 248194 h 248193"/>
                                    <a:gd name="connsiteX4" fmla="*/ 171052 w 171052"/>
                                    <a:gd name="connsiteY4" fmla="*/ 234778 h 248193"/>
                                    <a:gd name="connsiteX5" fmla="*/ 171052 w 171052"/>
                                    <a:gd name="connsiteY5" fmla="*/ 13416 h 248193"/>
                                    <a:gd name="connsiteX6" fmla="*/ 157637 w 171052"/>
                                    <a:gd name="connsiteY6" fmla="*/ 0 h 248193"/>
                                    <a:gd name="connsiteX7" fmla="*/ 57353 w 171052"/>
                                    <a:gd name="connsiteY7" fmla="*/ 94247 h 248193"/>
                                    <a:gd name="connsiteX8" fmla="*/ 82843 w 171052"/>
                                    <a:gd name="connsiteY8" fmla="*/ 68756 h 248193"/>
                                    <a:gd name="connsiteX9" fmla="*/ 108333 w 171052"/>
                                    <a:gd name="connsiteY9" fmla="*/ 94247 h 248193"/>
                                    <a:gd name="connsiteX10" fmla="*/ 82843 w 171052"/>
                                    <a:gd name="connsiteY10" fmla="*/ 119737 h 248193"/>
                                    <a:gd name="connsiteX11" fmla="*/ 57353 w 171052"/>
                                    <a:gd name="connsiteY11" fmla="*/ 94247 h 248193"/>
                                    <a:gd name="connsiteX12" fmla="*/ 134159 w 171052"/>
                                    <a:gd name="connsiteY12" fmla="*/ 177760 h 248193"/>
                                    <a:gd name="connsiteX13" fmla="*/ 31527 w 171052"/>
                                    <a:gd name="connsiteY13" fmla="*/ 177760 h 248193"/>
                                    <a:gd name="connsiteX14" fmla="*/ 31527 w 171052"/>
                                    <a:gd name="connsiteY14" fmla="*/ 152270 h 248193"/>
                                    <a:gd name="connsiteX15" fmla="*/ 36558 w 171052"/>
                                    <a:gd name="connsiteY15" fmla="*/ 141873 h 248193"/>
                                    <a:gd name="connsiteX16" fmla="*/ 61713 w 171052"/>
                                    <a:gd name="connsiteY16" fmla="*/ 129799 h 248193"/>
                                    <a:gd name="connsiteX17" fmla="*/ 82843 w 171052"/>
                                    <a:gd name="connsiteY17" fmla="*/ 126445 h 248193"/>
                                    <a:gd name="connsiteX18" fmla="*/ 103973 w 171052"/>
                                    <a:gd name="connsiteY18" fmla="*/ 129799 h 248193"/>
                                    <a:gd name="connsiteX19" fmla="*/ 129128 w 171052"/>
                                    <a:gd name="connsiteY19" fmla="*/ 141873 h 248193"/>
                                    <a:gd name="connsiteX20" fmla="*/ 134159 w 171052"/>
                                    <a:gd name="connsiteY20" fmla="*/ 152270 h 248193"/>
                                    <a:gd name="connsiteX21" fmla="*/ 134159 w 171052"/>
                                    <a:gd name="connsiteY21" fmla="*/ 177760 h 248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71052" h="248193">
                                      <a:moveTo>
                                        <a:pt x="157637" y="0"/>
                                      </a:moveTo>
                                      <a:lnTo>
                                        <a:pt x="0" y="0"/>
                                      </a:lnTo>
                                      <a:lnTo>
                                        <a:pt x="0" y="248194"/>
                                      </a:lnTo>
                                      <a:lnTo>
                                        <a:pt x="157637" y="248194"/>
                                      </a:lnTo>
                                      <a:cubicBezTo>
                                        <a:pt x="165015" y="248194"/>
                                        <a:pt x="171052" y="242157"/>
                                        <a:pt x="171052" y="234778"/>
                                      </a:cubicBezTo>
                                      <a:lnTo>
                                        <a:pt x="171052" y="13416"/>
                                      </a:lnTo>
                                      <a:cubicBezTo>
                                        <a:pt x="171052" y="6037"/>
                                        <a:pt x="165015" y="0"/>
                                        <a:pt x="157637" y="0"/>
                                      </a:cubicBezTo>
                                      <a:close/>
                                      <a:moveTo>
                                        <a:pt x="57353" y="94247"/>
                                      </a:moveTo>
                                      <a:cubicBezTo>
                                        <a:pt x="57353" y="80160"/>
                                        <a:pt x="68756" y="68756"/>
                                        <a:pt x="82843" y="68756"/>
                                      </a:cubicBezTo>
                                      <a:cubicBezTo>
                                        <a:pt x="96930" y="68756"/>
                                        <a:pt x="108333" y="80160"/>
                                        <a:pt x="108333" y="94247"/>
                                      </a:cubicBezTo>
                                      <a:cubicBezTo>
                                        <a:pt x="108333" y="108333"/>
                                        <a:pt x="96930" y="119737"/>
                                        <a:pt x="82843" y="119737"/>
                                      </a:cubicBezTo>
                                      <a:cubicBezTo>
                                        <a:pt x="68756" y="119737"/>
                                        <a:pt x="57353" y="108669"/>
                                        <a:pt x="57353" y="94247"/>
                                      </a:cubicBezTo>
                                      <a:close/>
                                      <a:moveTo>
                                        <a:pt x="134159" y="177760"/>
                                      </a:moveTo>
                                      <a:lnTo>
                                        <a:pt x="31527" y="177760"/>
                                      </a:lnTo>
                                      <a:lnTo>
                                        <a:pt x="31527" y="152270"/>
                                      </a:lnTo>
                                      <a:cubicBezTo>
                                        <a:pt x="31527" y="148245"/>
                                        <a:pt x="33540" y="144556"/>
                                        <a:pt x="36558" y="141873"/>
                                      </a:cubicBezTo>
                                      <a:cubicBezTo>
                                        <a:pt x="44272" y="136507"/>
                                        <a:pt x="52657" y="132146"/>
                                        <a:pt x="61713" y="129799"/>
                                      </a:cubicBezTo>
                                      <a:cubicBezTo>
                                        <a:pt x="68756" y="127786"/>
                                        <a:pt x="75800" y="126780"/>
                                        <a:pt x="82843" y="126445"/>
                                      </a:cubicBezTo>
                                      <a:cubicBezTo>
                                        <a:pt x="89886" y="126445"/>
                                        <a:pt x="97265" y="127451"/>
                                        <a:pt x="103973" y="129799"/>
                                      </a:cubicBezTo>
                                      <a:cubicBezTo>
                                        <a:pt x="113029" y="132146"/>
                                        <a:pt x="121414" y="136171"/>
                                        <a:pt x="129128" y="141873"/>
                                      </a:cubicBezTo>
                                      <a:cubicBezTo>
                                        <a:pt x="132146" y="144221"/>
                                        <a:pt x="134159" y="148245"/>
                                        <a:pt x="134159" y="152270"/>
                                      </a:cubicBezTo>
                                      <a:lnTo>
                                        <a:pt x="134159" y="177760"/>
                                      </a:lnTo>
                                      <a:close/>
                                    </a:path>
                                  </a:pathLst>
                                </a:custGeom>
                                <a:solidFill>
                                  <a:schemeClr val="accent1"/>
                                </a:solidFill>
                                <a:ln w="327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BDF5A4" id="Graphic 12" o:spid="_x0000_s1026" alt="Address Book with solid fill" style="width:23.35pt;height:23.35pt;mso-position-horizontal-relative:char;mso-position-vertical-relative:line" coordsize="321981,32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">
                      <v:shape id="Freeform: Shape 28" o:spid="_x0000_s1027" style="position:absolute;left:57017;top:36893;width:20123;height:248193;visibility:visible;mso-wrap-style:square;v-text-anchor:middle" coordsize="20123,24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" path="m,l20124,r,248194l,248194,,xe" fillcolor="#77448b [3204]" stroked="f" strokeweight=".09094mm">
                        <v:stroke joinstyle="miter"/>
                        <v:path arrowok="t" o:connecttype="custom" o:connectlocs="0,0;20124,0;20124,248194;0,248194" o:connectangles="0,0,0,0"/>
                      </v:shape>
                      <v:shape id="Freeform: Shape 29" o:spid="_x0000_s1028" style="position:absolute;left:90557;top:36893;width:171052;height:248193;visibility:visible;mso-wrap-style:square;v-text-anchor:middle" coordsize="171052,24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" path="m157637,l,,,248194r157637,c165015,248194,171052,242157,171052,234778r,-221362c171052,6037,165015,,157637,xm57353,94247v,-14087,11403,-25491,25490,-25491c96930,68756,108333,80160,108333,94247v,14086,-11403,25490,-25490,25490c68756,119737,57353,108669,57353,94247xm134159,177760r-102632,l31527,152270v,-4025,2013,-7714,5031,-10397c44272,136507,52657,132146,61713,129799v7043,-2013,14087,-3019,21130,-3354c89886,126445,97265,127451,103973,129799v9056,2347,17441,6372,25155,12074c132146,144221,134159,148245,134159,152270r,25490xe" fillcolor="#77448b [3204]" stroked="f" strokeweight=".09094mm">
                        <v:stroke joinstyle="miter"/>
                        <v:path arrowok="t" o:connecttype="custom" o:connectlocs="157637,0;0,0;0,248194;157637,248194;171052,234778;171052,13416;157637,0;57353,94247;82843,68756;108333,94247;82843,119737;57353,94247;134159,177760;31527,177760;31527,152270;36558,141873;61713,129799;82843,126445;103973,129799;129128,141873;134159,152270;134159,177760" o:connectangles="0,0,0,0,0,0,0,0,0,0,0,0,0,0,0,0,0,0,0,0,0,0"/>
                      </v:shape>
                      <w10:anchorlock/>
                    </v:group>
                  </w:pict>
                </mc:Fallback>
              </mc:AlternateContent>
            </w:r>
          </w:p>
        </w:tc>
        <w:tc>
          <w:tcPr>
            <w:tcW w:w="8649" w:type="dxa"/>
          </w:tcPr>
          <w:p w14:paraId="5EE2F5D4" w14:textId="2DF3FA95" w:rsidR="0053377A" w:rsidRPr="00565B06" w:rsidRDefault="0053377A" w:rsidP="00D15837">
            <w:pPr>
              <w:pStyle w:val="Heading1"/>
              <w:outlineLvl w:val="0"/>
            </w:pPr>
            <w:r>
              <w:t>References</w:t>
            </w:r>
          </w:p>
        </w:tc>
      </w:tr>
    </w:tbl>
    <w:p w14:paraId="2C2253DD" w14:textId="3094EA2B" w:rsidR="0053377A" w:rsidRDefault="0053377A" w:rsidP="0053377A">
      <w:pPr>
        <w:jc w:val="both"/>
      </w:pPr>
      <w:r>
        <w:t xml:space="preserve">Mrs. Anita Murphy – IT Department </w:t>
      </w:r>
      <w:proofErr w:type="spellStart"/>
      <w:r>
        <w:t>Programme</w:t>
      </w:r>
      <w:proofErr w:type="spellEnd"/>
      <w:r>
        <w:t xml:space="preserve"> Manager of SIT</w:t>
      </w:r>
    </w:p>
    <w:p w14:paraId="0180C3D2" w14:textId="68D71D48" w:rsidR="0053377A" w:rsidRDefault="0053377A" w:rsidP="0053377A">
      <w:pPr>
        <w:pStyle w:val="ListParagraph"/>
        <w:numPr>
          <w:ilvl w:val="0"/>
          <w:numId w:val="17"/>
        </w:numPr>
        <w:jc w:val="both"/>
      </w:pPr>
      <w:r>
        <w:t>Phone: 027 841 9843</w:t>
      </w:r>
    </w:p>
    <w:p w14:paraId="1F8B4559" w14:textId="66F70369" w:rsidR="0053377A" w:rsidRDefault="0053377A" w:rsidP="0053377A">
      <w:pPr>
        <w:pStyle w:val="ListParagraph"/>
        <w:numPr>
          <w:ilvl w:val="0"/>
          <w:numId w:val="17"/>
        </w:numPr>
        <w:jc w:val="both"/>
      </w:pPr>
      <w:r>
        <w:t xml:space="preserve">Email: </w:t>
      </w:r>
      <w:hyperlink r:id="rId12" w:history="1">
        <w:r w:rsidRPr="00B41CF8">
          <w:rPr>
            <w:rStyle w:val="Hyperlink"/>
          </w:rPr>
          <w:t>Anita.Murphy@sit.ac.nz</w:t>
        </w:r>
      </w:hyperlink>
    </w:p>
    <w:p w14:paraId="7D837C3D" w14:textId="77777777" w:rsidR="004D7CE1" w:rsidRDefault="004D7CE1" w:rsidP="0053377A">
      <w:pPr>
        <w:jc w:val="both"/>
      </w:pPr>
      <w:r>
        <w:t xml:space="preserve">Mr. Mark Lee – </w:t>
      </w:r>
      <w:proofErr w:type="spellStart"/>
      <w:r>
        <w:t>LeeRecruitment</w:t>
      </w:r>
      <w:proofErr w:type="spellEnd"/>
      <w:r>
        <w:t xml:space="preserve"> owner and past client</w:t>
      </w:r>
    </w:p>
    <w:p w14:paraId="141E6149" w14:textId="403AE8D6" w:rsidR="0053377A" w:rsidRPr="00565B06" w:rsidRDefault="004D7CE1" w:rsidP="00412ABB">
      <w:pPr>
        <w:pStyle w:val="ListParagraph"/>
        <w:numPr>
          <w:ilvl w:val="0"/>
          <w:numId w:val="18"/>
        </w:numPr>
        <w:jc w:val="both"/>
      </w:pPr>
      <w:r>
        <w:t>Email: Mark@leerecruitment.co.nz</w:t>
      </w:r>
    </w:p>
    <w:sectPr w:rsidR="0053377A" w:rsidRPr="00565B06" w:rsidSect="00FE18B2">
      <w:footerReference w:type="default" r:id="rId13"/>
      <w:headerReference w:type="first" r:id="rId14"/>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F5A2A" w14:textId="77777777" w:rsidR="006F2649" w:rsidRDefault="006F2649" w:rsidP="00F534FB">
      <w:pPr>
        <w:spacing w:after="0"/>
      </w:pPr>
      <w:r>
        <w:separator/>
      </w:r>
    </w:p>
  </w:endnote>
  <w:endnote w:type="continuationSeparator" w:id="0">
    <w:p w14:paraId="7D2A317F" w14:textId="77777777" w:rsidR="006F2649" w:rsidRDefault="006F2649"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51C1E95A"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B1A88" w14:textId="77777777" w:rsidR="006F2649" w:rsidRDefault="006F2649" w:rsidP="00F534FB">
      <w:pPr>
        <w:spacing w:after="0"/>
      </w:pPr>
      <w:r>
        <w:separator/>
      </w:r>
    </w:p>
  </w:footnote>
  <w:footnote w:type="continuationSeparator" w:id="0">
    <w:p w14:paraId="74533174" w14:textId="77777777" w:rsidR="006F2649" w:rsidRDefault="006F2649"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D0FB"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076F4232" wp14:editId="524B3D66">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AA43DFD"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345C3D6A"/>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6D65478"/>
    <w:multiLevelType w:val="hybridMultilevel"/>
    <w:tmpl w:val="87C88B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8415DD2"/>
    <w:multiLevelType w:val="hybridMultilevel"/>
    <w:tmpl w:val="15CC9082"/>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6" w15:restartNumberingAfterBreak="0">
    <w:nsid w:val="617D3210"/>
    <w:multiLevelType w:val="hybridMultilevel"/>
    <w:tmpl w:val="74A8BE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6"/>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10"/>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83067"/>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87A50"/>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01E"/>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6110"/>
    <w:rsid w:val="003279A4"/>
    <w:rsid w:val="00337114"/>
    <w:rsid w:val="0035004C"/>
    <w:rsid w:val="003571C8"/>
    <w:rsid w:val="00383057"/>
    <w:rsid w:val="0039703C"/>
    <w:rsid w:val="003974BB"/>
    <w:rsid w:val="003A091E"/>
    <w:rsid w:val="003C3230"/>
    <w:rsid w:val="003E5D64"/>
    <w:rsid w:val="00403149"/>
    <w:rsid w:val="004037EF"/>
    <w:rsid w:val="00405BAD"/>
    <w:rsid w:val="004113D8"/>
    <w:rsid w:val="00412ABB"/>
    <w:rsid w:val="00416463"/>
    <w:rsid w:val="00423827"/>
    <w:rsid w:val="00437B8B"/>
    <w:rsid w:val="00465113"/>
    <w:rsid w:val="00467F3F"/>
    <w:rsid w:val="004727C2"/>
    <w:rsid w:val="00476144"/>
    <w:rsid w:val="004915EA"/>
    <w:rsid w:val="004A4493"/>
    <w:rsid w:val="004A4B6E"/>
    <w:rsid w:val="004B6A2A"/>
    <w:rsid w:val="004C0172"/>
    <w:rsid w:val="004C1AF6"/>
    <w:rsid w:val="004C389B"/>
    <w:rsid w:val="004C5C49"/>
    <w:rsid w:val="004D0521"/>
    <w:rsid w:val="004D128F"/>
    <w:rsid w:val="004D3EB1"/>
    <w:rsid w:val="004D465D"/>
    <w:rsid w:val="004D5DA3"/>
    <w:rsid w:val="004D7CE1"/>
    <w:rsid w:val="004E2794"/>
    <w:rsid w:val="004E77A5"/>
    <w:rsid w:val="004F1057"/>
    <w:rsid w:val="004F199F"/>
    <w:rsid w:val="005106C0"/>
    <w:rsid w:val="005247B7"/>
    <w:rsid w:val="005324B1"/>
    <w:rsid w:val="0053377A"/>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21FB"/>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93E8D"/>
    <w:rsid w:val="006A4C72"/>
    <w:rsid w:val="006D65F8"/>
    <w:rsid w:val="006F2649"/>
    <w:rsid w:val="006F4D23"/>
    <w:rsid w:val="007175B9"/>
    <w:rsid w:val="007215A9"/>
    <w:rsid w:val="007253E8"/>
    <w:rsid w:val="00735140"/>
    <w:rsid w:val="0073645E"/>
    <w:rsid w:val="007366E5"/>
    <w:rsid w:val="00740FC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C432C"/>
    <w:rsid w:val="007E7052"/>
    <w:rsid w:val="007F71A4"/>
    <w:rsid w:val="008030EE"/>
    <w:rsid w:val="00805847"/>
    <w:rsid w:val="00812148"/>
    <w:rsid w:val="00814B43"/>
    <w:rsid w:val="00814FA5"/>
    <w:rsid w:val="0083016A"/>
    <w:rsid w:val="00846AAE"/>
    <w:rsid w:val="00867081"/>
    <w:rsid w:val="008978E8"/>
    <w:rsid w:val="008A02C4"/>
    <w:rsid w:val="008A49A0"/>
    <w:rsid w:val="008A6538"/>
    <w:rsid w:val="008C183D"/>
    <w:rsid w:val="008D4FC8"/>
    <w:rsid w:val="008D5A80"/>
    <w:rsid w:val="008E5483"/>
    <w:rsid w:val="008F4532"/>
    <w:rsid w:val="00933CCA"/>
    <w:rsid w:val="0093795C"/>
    <w:rsid w:val="009411E8"/>
    <w:rsid w:val="00952C89"/>
    <w:rsid w:val="009540F4"/>
    <w:rsid w:val="00956B75"/>
    <w:rsid w:val="009918BB"/>
    <w:rsid w:val="00991A61"/>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1AC8"/>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277FA"/>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67A96"/>
    <w:rsid w:val="00E72DA3"/>
    <w:rsid w:val="00E97BD9"/>
    <w:rsid w:val="00EC241E"/>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DEC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7C432C"/>
    <w:pPr>
      <w:ind w:left="720"/>
      <w:contextualSpacing/>
    </w:pPr>
  </w:style>
  <w:style w:type="character" w:styleId="Hyperlink">
    <w:name w:val="Hyperlink"/>
    <w:basedOn w:val="DefaultParagraphFont"/>
    <w:uiPriority w:val="99"/>
    <w:unhideWhenUsed/>
    <w:rsid w:val="0053377A"/>
    <w:rPr>
      <w:color w:val="886288" w:themeColor="hyperlink"/>
      <w:u w:val="single"/>
    </w:rPr>
  </w:style>
  <w:style w:type="character" w:styleId="UnresolvedMention">
    <w:name w:val="Unresolved Mention"/>
    <w:basedOn w:val="DefaultParagraphFont"/>
    <w:uiPriority w:val="99"/>
    <w:semiHidden/>
    <w:unhideWhenUsed/>
    <w:rsid w:val="00533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ita.Murphy@sit.ac.n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ver\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F10D0B37864E92A847B7F85C5DBB05"/>
        <w:category>
          <w:name w:val="General"/>
          <w:gallery w:val="placeholder"/>
        </w:category>
        <w:types>
          <w:type w:val="bbPlcHdr"/>
        </w:types>
        <w:behaviors>
          <w:behavior w:val="content"/>
        </w:behaviors>
        <w:guid w:val="{56FB7E01-4F34-48F4-86F2-9B18475FE7AF}"/>
      </w:docPartPr>
      <w:docPartBody>
        <w:p w:rsidR="00885C45" w:rsidRDefault="006F407F">
          <w:pPr>
            <w:pStyle w:val="76F10D0B37864E92A847B7F85C5DBB05"/>
          </w:pPr>
          <w:r w:rsidRPr="009D0878">
            <w:t>Address</w:t>
          </w:r>
        </w:p>
      </w:docPartBody>
    </w:docPart>
    <w:docPart>
      <w:docPartPr>
        <w:name w:val="2463CC5504C241C68D7D695F671A0480"/>
        <w:category>
          <w:name w:val="General"/>
          <w:gallery w:val="placeholder"/>
        </w:category>
        <w:types>
          <w:type w:val="bbPlcHdr"/>
        </w:types>
        <w:behaviors>
          <w:behavior w:val="content"/>
        </w:behaviors>
        <w:guid w:val="{D26E2B96-DC9C-40B7-80D4-90681D131B3E}"/>
      </w:docPartPr>
      <w:docPartBody>
        <w:p w:rsidR="00885C45" w:rsidRDefault="006F407F">
          <w:pPr>
            <w:pStyle w:val="2463CC5504C241C68D7D695F671A0480"/>
          </w:pPr>
          <w:r w:rsidRPr="009D0878">
            <w:t>Phone</w:t>
          </w:r>
        </w:p>
      </w:docPartBody>
    </w:docPart>
    <w:docPart>
      <w:docPartPr>
        <w:name w:val="9D4DB9DBF8504E959C012AB70C989B20"/>
        <w:category>
          <w:name w:val="General"/>
          <w:gallery w:val="placeholder"/>
        </w:category>
        <w:types>
          <w:type w:val="bbPlcHdr"/>
        </w:types>
        <w:behaviors>
          <w:behavior w:val="content"/>
        </w:behaviors>
        <w:guid w:val="{EF05D662-963C-4DAD-BD48-97E38ABF4A66}"/>
      </w:docPartPr>
      <w:docPartBody>
        <w:p w:rsidR="00885C45" w:rsidRDefault="006F407F">
          <w:pPr>
            <w:pStyle w:val="9D4DB9DBF8504E959C012AB70C989B20"/>
          </w:pPr>
          <w:r w:rsidRPr="009D0878">
            <w:t>Email</w:t>
          </w:r>
        </w:p>
      </w:docPartBody>
    </w:docPart>
    <w:docPart>
      <w:docPartPr>
        <w:name w:val="24E8A601B1B9403E88584E88B053C0F8"/>
        <w:category>
          <w:name w:val="General"/>
          <w:gallery w:val="placeholder"/>
        </w:category>
        <w:types>
          <w:type w:val="bbPlcHdr"/>
        </w:types>
        <w:behaviors>
          <w:behavior w:val="content"/>
        </w:behaviors>
        <w:guid w:val="{A76886E0-7A03-4E44-A417-604B31761BFA}"/>
      </w:docPartPr>
      <w:docPartBody>
        <w:p w:rsidR="00885C45" w:rsidRDefault="006F407F">
          <w:pPr>
            <w:pStyle w:val="24E8A601B1B9403E88584E88B053C0F8"/>
          </w:pPr>
          <w:r w:rsidRPr="009D0878">
            <w:t>Twitter/Blog/Portfolio</w:t>
          </w:r>
        </w:p>
      </w:docPartBody>
    </w:docPart>
    <w:docPart>
      <w:docPartPr>
        <w:name w:val="A92E1D704DFB42E08899C093C9FC9EAB"/>
        <w:category>
          <w:name w:val="General"/>
          <w:gallery w:val="placeholder"/>
        </w:category>
        <w:types>
          <w:type w:val="bbPlcHdr"/>
        </w:types>
        <w:behaviors>
          <w:behavior w:val="content"/>
        </w:behaviors>
        <w:guid w:val="{0ED609CD-1BBA-4075-88EB-421CFDD7C42D}"/>
      </w:docPartPr>
      <w:docPartBody>
        <w:p w:rsidR="00885C45" w:rsidRDefault="006F407F">
          <w:pPr>
            <w:pStyle w:val="A92E1D704DFB42E08899C093C9FC9EAB"/>
          </w:pPr>
          <w:r w:rsidRPr="00D85CA4">
            <w:t>Objective</w:t>
          </w:r>
        </w:p>
      </w:docPartBody>
    </w:docPart>
    <w:docPart>
      <w:docPartPr>
        <w:name w:val="FF87ABD033204D58AECBAE173AC65DB2"/>
        <w:category>
          <w:name w:val="General"/>
          <w:gallery w:val="placeholder"/>
        </w:category>
        <w:types>
          <w:type w:val="bbPlcHdr"/>
        </w:types>
        <w:behaviors>
          <w:behavior w:val="content"/>
        </w:behaviors>
        <w:guid w:val="{F2FFF41B-5765-4900-B076-99865DD4CC35}"/>
      </w:docPartPr>
      <w:docPartBody>
        <w:p w:rsidR="00885C45" w:rsidRDefault="006F407F">
          <w:pPr>
            <w:pStyle w:val="FF87ABD033204D58AECBAE173AC65DB2"/>
          </w:pPr>
          <w:r w:rsidRPr="00565B06">
            <w:t>To replace this text with you own, just click it and start typing. Briefly state your career objective, or summarize what makes you stand out. Use language from the job description as keywords.</w:t>
          </w:r>
        </w:p>
      </w:docPartBody>
    </w:docPart>
    <w:docPart>
      <w:docPartPr>
        <w:name w:val="81FA39EA3E76484AB9DB883AB95165EA"/>
        <w:category>
          <w:name w:val="General"/>
          <w:gallery w:val="placeholder"/>
        </w:category>
        <w:types>
          <w:type w:val="bbPlcHdr"/>
        </w:types>
        <w:behaviors>
          <w:behavior w:val="content"/>
        </w:behaviors>
        <w:guid w:val="{D172BDF4-CF1E-4D39-B623-527C32DBE053}"/>
      </w:docPartPr>
      <w:docPartBody>
        <w:p w:rsidR="00885C45" w:rsidRDefault="006F407F">
          <w:pPr>
            <w:pStyle w:val="81FA39EA3E76484AB9DB883AB95165EA"/>
          </w:pPr>
          <w:r w:rsidRPr="00565B06">
            <w:t>Education</w:t>
          </w:r>
        </w:p>
      </w:docPartBody>
    </w:docPart>
    <w:docPart>
      <w:docPartPr>
        <w:name w:val="D73AE6EF49404540BC5306D136AB325F"/>
        <w:category>
          <w:name w:val="General"/>
          <w:gallery w:val="placeholder"/>
        </w:category>
        <w:types>
          <w:type w:val="bbPlcHdr"/>
        </w:types>
        <w:behaviors>
          <w:behavior w:val="content"/>
        </w:behaviors>
        <w:guid w:val="{E602D9B4-51EA-4315-AB24-55BE74C6ED94}"/>
      </w:docPartPr>
      <w:docPartBody>
        <w:p w:rsidR="00885C45" w:rsidRDefault="006F407F">
          <w:pPr>
            <w:pStyle w:val="D73AE6EF49404540BC5306D136AB325F"/>
          </w:pPr>
          <w:r w:rsidRPr="00565B06">
            <w:t>Experience</w:t>
          </w:r>
        </w:p>
      </w:docPartBody>
    </w:docPart>
    <w:docPart>
      <w:docPartPr>
        <w:name w:val="A8B7A0EB370B40B0B0A40F0DF49AD5D3"/>
        <w:category>
          <w:name w:val="General"/>
          <w:gallery w:val="placeholder"/>
        </w:category>
        <w:types>
          <w:type w:val="bbPlcHdr"/>
        </w:types>
        <w:behaviors>
          <w:behavior w:val="content"/>
        </w:behaviors>
        <w:guid w:val="{9C912BAA-635B-4F99-8751-01EDCB3C50C3}"/>
      </w:docPartPr>
      <w:docPartBody>
        <w:p w:rsidR="00885C45" w:rsidRDefault="006F407F">
          <w:pPr>
            <w:pStyle w:val="A8B7A0EB370B40B0B0A40F0DF49AD5D3"/>
          </w:pPr>
          <w:r w:rsidRPr="00565B06">
            <w:t>Activities</w:t>
          </w:r>
        </w:p>
      </w:docPartBody>
    </w:docPart>
    <w:docPart>
      <w:docPartPr>
        <w:name w:val="8C385CFD8A6B4765BE4BC33DE12CF2CB"/>
        <w:category>
          <w:name w:val="General"/>
          <w:gallery w:val="placeholder"/>
        </w:category>
        <w:types>
          <w:type w:val="bbPlcHdr"/>
        </w:types>
        <w:behaviors>
          <w:behavior w:val="content"/>
        </w:behaviors>
        <w:guid w:val="{7C2200A7-914F-49A6-82FC-0D3B2E20BBD2}"/>
      </w:docPartPr>
      <w:docPartBody>
        <w:p w:rsidR="00885C45" w:rsidRDefault="006E0726" w:rsidP="006E0726">
          <w:pPr>
            <w:pStyle w:val="8C385CFD8A6B4765BE4BC33DE12CF2CB"/>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26"/>
    <w:rsid w:val="006E0726"/>
    <w:rsid w:val="006F407F"/>
    <w:rsid w:val="00885C45"/>
    <w:rsid w:val="00B9334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87FA181E2A43DBA63B430C08A4384A">
    <w:name w:val="4987FA181E2A43DBA63B430C08A4384A"/>
    <w:rsid w:val="00885C45"/>
  </w:style>
  <w:style w:type="paragraph" w:customStyle="1" w:styleId="251606A218214ED7A8AAD24832809132">
    <w:name w:val="251606A218214ED7A8AAD24832809132"/>
    <w:rsid w:val="00885C45"/>
  </w:style>
  <w:style w:type="paragraph" w:customStyle="1" w:styleId="76F10D0B37864E92A847B7F85C5DBB05">
    <w:name w:val="76F10D0B37864E92A847B7F85C5DBB05"/>
  </w:style>
  <w:style w:type="paragraph" w:customStyle="1" w:styleId="2463CC5504C241C68D7D695F671A0480">
    <w:name w:val="2463CC5504C241C68D7D695F671A0480"/>
  </w:style>
  <w:style w:type="paragraph" w:customStyle="1" w:styleId="9D4DB9DBF8504E959C012AB70C989B20">
    <w:name w:val="9D4DB9DBF8504E959C012AB70C989B20"/>
  </w:style>
  <w:style w:type="paragraph" w:customStyle="1" w:styleId="24E8A601B1B9403E88584E88B053C0F8">
    <w:name w:val="24E8A601B1B9403E88584E88B053C0F8"/>
  </w:style>
  <w:style w:type="paragraph" w:customStyle="1" w:styleId="A92E1D704DFB42E08899C093C9FC9EAB">
    <w:name w:val="A92E1D704DFB42E08899C093C9FC9EAB"/>
  </w:style>
  <w:style w:type="paragraph" w:customStyle="1" w:styleId="FF87ABD033204D58AECBAE173AC65DB2">
    <w:name w:val="FF87ABD033204D58AECBAE173AC65DB2"/>
  </w:style>
  <w:style w:type="paragraph" w:customStyle="1" w:styleId="81FA39EA3E76484AB9DB883AB95165EA">
    <w:name w:val="81FA39EA3E76484AB9DB883AB95165EA"/>
  </w:style>
  <w:style w:type="character" w:styleId="Emphasis">
    <w:name w:val="Emphasis"/>
    <w:basedOn w:val="DefaultParagraphFont"/>
    <w:uiPriority w:val="11"/>
    <w:qFormat/>
    <w:rPr>
      <w:b w:val="0"/>
      <w:iCs/>
      <w:color w:val="657C9C" w:themeColor="text2" w:themeTint="BF"/>
      <w:sz w:val="26"/>
    </w:rPr>
  </w:style>
  <w:style w:type="paragraph" w:customStyle="1" w:styleId="D73AE6EF49404540BC5306D136AB325F">
    <w:name w:val="D73AE6EF49404540BC5306D136AB325F"/>
  </w:style>
  <w:style w:type="paragraph" w:customStyle="1" w:styleId="A8B7A0EB370B40B0B0A40F0DF49AD5D3">
    <w:name w:val="A8B7A0EB370B40B0B0A40F0DF49AD5D3"/>
  </w:style>
  <w:style w:type="paragraph" w:customStyle="1" w:styleId="8C385CFD8A6B4765BE4BC33DE12CF2CB">
    <w:name w:val="8C385CFD8A6B4765BE4BC33DE12CF2CB"/>
    <w:rsid w:val="006E0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0276 245 998</CompanyPhone>
  <CompanyFax/>
  <CompanyEmail>waverdt@gmail.com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5.xml><?xml version="1.0" encoding="utf-8"?>
<ds:datastoreItem xmlns:ds="http://schemas.openxmlformats.org/officeDocument/2006/customXml" ds:itemID="{E6D37D4F-AA4F-4F24-BD2D-6F3252DE5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2021-07-02T03:20:00Z</dcterms:created>
  <dcterms:modified xsi:type="dcterms:W3CDTF">2021-07-24T10:29:00Z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